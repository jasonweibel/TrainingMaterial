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85" w:rsidRDefault="00DC2D30" w:rsidP="00DC2D30">
      <w:pPr>
        <w:pStyle w:val="Title"/>
      </w:pPr>
      <w:proofErr w:type="spellStart"/>
      <w:r w:rsidRPr="00DC2D30">
        <w:t>MongoDB</w:t>
      </w:r>
      <w:proofErr w:type="spellEnd"/>
      <w:r w:rsidRPr="00DC2D30">
        <w:t xml:space="preserve"> Research</w:t>
      </w:r>
    </w:p>
    <w:p w:rsidR="00DC2D30" w:rsidRDefault="00DC2D30" w:rsidP="00DC2D30"/>
    <w:p w:rsidR="00DC2D30" w:rsidRDefault="00DC2D30" w:rsidP="00DC2D30">
      <w:r>
        <w:t>Notes:</w:t>
      </w:r>
    </w:p>
    <w:p w:rsidR="00DC2D30" w:rsidRDefault="00DC2D30" w:rsidP="00DC2D30">
      <w:pPr>
        <w:pStyle w:val="ListParagraph"/>
        <w:numPr>
          <w:ilvl w:val="0"/>
          <w:numId w:val="1"/>
        </w:numPr>
      </w:pPr>
      <w:r w:rsidRPr="00DC2D30">
        <w:t xml:space="preserve">Introduction to </w:t>
      </w:r>
      <w:proofErr w:type="spellStart"/>
      <w:r w:rsidRPr="00DC2D30">
        <w:t>MongoDB</w:t>
      </w:r>
      <w:proofErr w:type="spellEnd"/>
      <w:r>
        <w:t xml:space="preserve"> - </w:t>
      </w:r>
      <w:r w:rsidR="001F3170">
        <w:br/>
      </w:r>
      <w:hyperlink r:id="rId6" w:anchor="mongodb-introduction-m1" w:history="1">
        <w:r w:rsidRPr="004A5043">
          <w:rPr>
            <w:rStyle w:val="Hyperlink"/>
          </w:rPr>
          <w:t>http://pluralsight.com/training/courses/TableOfContents?courseName=mongodb-introduction&amp;highlight=nuri-halperin_mongodb-introduction-m1*0,1,2,3,5,6,7,9,13!nuri-halperin_mongodb-introduction-m0*0,1,2,3,4,5,8,10!nuri-halperin_mongodb-introduction-m4*6,7,14,0,1,2,3,4,5,8,9,10,11,12,13,15,16,17,18,19,20,21!nuri-halperin_mongodb-introduction-m2*0,2,4,5,8,13,14!nuri-halperin_mongodb-introduction-m3*0,1,2,3,4,5,6,7,8,9,10,11,12,13,14,15,16,17,18,19,20,21,22,23,25,26!nuri-halperin_mongodb-introduction-m5*0,1,2,3,5,6,7,8#mongodb-introduction-m1</w:t>
        </w:r>
      </w:hyperlink>
      <w:r>
        <w:t xml:space="preserve"> </w:t>
      </w:r>
      <w:r w:rsidR="008F17C0">
        <w:br/>
      </w:r>
    </w:p>
    <w:p w:rsidR="00DC2D30" w:rsidRDefault="00DC2D30" w:rsidP="00DC2D30">
      <w:pPr>
        <w:pStyle w:val="ListParagraph"/>
        <w:numPr>
          <w:ilvl w:val="0"/>
          <w:numId w:val="1"/>
        </w:numPr>
      </w:pPr>
      <w:proofErr w:type="spellStart"/>
      <w:r w:rsidRPr="00DC2D30">
        <w:t>CSharp</w:t>
      </w:r>
      <w:proofErr w:type="spellEnd"/>
      <w:r w:rsidRPr="00DC2D30">
        <w:t xml:space="preserve"> Language Center</w:t>
      </w:r>
      <w:r>
        <w:t xml:space="preserve"> - </w:t>
      </w:r>
      <w:hyperlink r:id="rId7" w:history="1">
        <w:r w:rsidRPr="004A5043">
          <w:rPr>
            <w:rStyle w:val="Hyperlink"/>
          </w:rPr>
          <w:t>http://docs.mongodb.org/ecosystem/drivers/csharp/</w:t>
        </w:r>
      </w:hyperlink>
      <w:r>
        <w:t xml:space="preserve"> </w:t>
      </w:r>
      <w:r w:rsidR="008F17C0">
        <w:br/>
      </w:r>
    </w:p>
    <w:p w:rsidR="00DC2D30" w:rsidRPr="00DC2D30" w:rsidRDefault="00DC2D30" w:rsidP="00DC2D3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C2D30" w:rsidRPr="00DC2D30" w:rsidSect="00D65D7C">
      <w:pgSz w:w="12240" w:h="15840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C1DBC"/>
    <w:multiLevelType w:val="hybridMultilevel"/>
    <w:tmpl w:val="F83E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30"/>
    <w:rsid w:val="00013E85"/>
    <w:rsid w:val="000D6CC5"/>
    <w:rsid w:val="001F3170"/>
    <w:rsid w:val="00845B04"/>
    <w:rsid w:val="008F17C0"/>
    <w:rsid w:val="00D65D7C"/>
    <w:rsid w:val="00DC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7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5D7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7C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2D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D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2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D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7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5D7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7C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2D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D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2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D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mongodb.org/ecosystem/drivers/c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uralsight.com/training/courses/TableOfContents?courseName=mongodb-introduction&amp;highlight=nuri-halperin_mongodb-introduction-m1*0,1,2,3,5,6,7,9,13!nuri-halperin_mongodb-introduction-m0*0,1,2,3,4,5,8,10!nuri-halperin_mongodb-introduction-m4*6,7,14,0,1,2,3,4,5,8,9,10,11,12,13,15,16,17,18,19,20,21!nuri-halperin_mongodb-introduction-m2*0,2,4,5,8,13,14!nuri-halperin_mongodb-introduction-m3*0,1,2,3,4,5,6,7,8,9,10,11,12,13,14,15,16,17,18,19,20,21,22,23,25,26!nuri-halperin_mongodb-introduction-m5*0,1,2,3,5,6,7,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Notes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Templates.dotx</Template>
  <TotalTime>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Mercy Medical Center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ihclocal</dc:creator>
  <cp:lastModifiedBy>ihclocal</cp:lastModifiedBy>
  <cp:revision>3</cp:revision>
  <dcterms:created xsi:type="dcterms:W3CDTF">2014-02-14T22:05:00Z</dcterms:created>
  <dcterms:modified xsi:type="dcterms:W3CDTF">2014-06-09T13:58:00Z</dcterms:modified>
</cp:coreProperties>
</file>