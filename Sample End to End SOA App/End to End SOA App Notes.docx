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85" w:rsidRDefault="00651046" w:rsidP="00651046">
      <w:pPr>
        <w:pStyle w:val="Title"/>
      </w:pPr>
      <w:r>
        <w:t>End to End SOA App Notes</w:t>
      </w:r>
    </w:p>
    <w:p w:rsidR="00651046" w:rsidRDefault="00651046" w:rsidP="00651046"/>
    <w:p w:rsidR="00651046" w:rsidRDefault="00651046" w:rsidP="00651046">
      <w:pPr>
        <w:pStyle w:val="Heading1"/>
      </w:pPr>
      <w:r>
        <w:t>Getting Started:</w:t>
      </w:r>
    </w:p>
    <w:p w:rsidR="00F17CB7" w:rsidRDefault="00F17CB7" w:rsidP="00651046">
      <w:pPr>
        <w:pStyle w:val="ListParagraph"/>
        <w:numPr>
          <w:ilvl w:val="0"/>
          <w:numId w:val="2"/>
        </w:numPr>
      </w:pPr>
      <w:r>
        <w:t>System Requirements:</w:t>
      </w:r>
    </w:p>
    <w:p w:rsidR="00F17CB7" w:rsidRDefault="00F17CB7" w:rsidP="00F17CB7">
      <w:pPr>
        <w:pStyle w:val="ListParagraph"/>
        <w:numPr>
          <w:ilvl w:val="1"/>
          <w:numId w:val="2"/>
        </w:numPr>
      </w:pPr>
      <w:r>
        <w:t>SQL Server</w:t>
      </w:r>
    </w:p>
    <w:p w:rsidR="00F17CB7" w:rsidRDefault="00F17CB7" w:rsidP="00F17CB7">
      <w:pPr>
        <w:pStyle w:val="ListParagraph"/>
        <w:numPr>
          <w:ilvl w:val="1"/>
          <w:numId w:val="2"/>
        </w:numPr>
      </w:pPr>
      <w:r>
        <w:t>IIS</w:t>
      </w:r>
    </w:p>
    <w:p w:rsidR="00F17CB7" w:rsidRDefault="00F17CB7" w:rsidP="00F17CB7">
      <w:pPr>
        <w:pStyle w:val="ListParagraph"/>
        <w:numPr>
          <w:ilvl w:val="2"/>
          <w:numId w:val="2"/>
        </w:numPr>
      </w:pPr>
      <w:r>
        <w:t xml:space="preserve">Windows </w:t>
      </w:r>
      <w:proofErr w:type="spellStart"/>
      <w:r>
        <w:t>auth</w:t>
      </w:r>
      <w:proofErr w:type="spellEnd"/>
    </w:p>
    <w:p w:rsidR="00F17CB7" w:rsidRPr="00F17CB7" w:rsidRDefault="00F17CB7" w:rsidP="00F17CB7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E1E1F"/>
          <w:sz w:val="20"/>
          <w:szCs w:val="20"/>
        </w:rPr>
        <w:t xml:space="preserve"> Web Developer Tools</w:t>
      </w:r>
      <w:r>
        <w:rPr>
          <w:rFonts w:ascii="Segoe UI" w:hAnsi="Segoe UI" w:cs="Segoe UI"/>
          <w:color w:val="1E1E1F"/>
          <w:sz w:val="20"/>
          <w:szCs w:val="20"/>
        </w:rPr>
        <w:br/>
      </w:r>
      <w:r w:rsidRPr="00F17CB7">
        <w:t>Web Essentials 2013 for Update 2</w:t>
      </w:r>
      <w:r>
        <w:t xml:space="preserve"> - </w:t>
      </w:r>
      <w:r w:rsidRPr="00F17CB7">
        <w:t>http://visualstudiogallery.msdn.microsoft.com</w:t>
      </w:r>
    </w:p>
    <w:p w:rsidR="00F17CB7" w:rsidRDefault="00F17CB7" w:rsidP="00F17CB7">
      <w:pPr>
        <w:pStyle w:val="ListParagraph"/>
        <w:numPr>
          <w:ilvl w:val="1"/>
          <w:numId w:val="2"/>
        </w:numPr>
      </w:pPr>
    </w:p>
    <w:p w:rsidR="00651046" w:rsidRDefault="00651046" w:rsidP="00651046">
      <w:pPr>
        <w:pStyle w:val="ListParagraph"/>
        <w:numPr>
          <w:ilvl w:val="0"/>
          <w:numId w:val="2"/>
        </w:numPr>
      </w:pPr>
      <w:r>
        <w:t>Copy Data\</w:t>
      </w:r>
      <w:proofErr w:type="spellStart"/>
      <w:r w:rsidRPr="00651046">
        <w:t>CarRental.mdf</w:t>
      </w:r>
      <w:proofErr w:type="spellEnd"/>
      <w:r>
        <w:t xml:space="preserve"> and </w:t>
      </w:r>
      <w:proofErr w:type="spellStart"/>
      <w:r w:rsidRPr="00651046">
        <w:t>CarRental_log.ldf</w:t>
      </w:r>
      <w:proofErr w:type="spellEnd"/>
      <w:r>
        <w:t xml:space="preserve"> to </w:t>
      </w:r>
      <w:proofErr w:type="spellStart"/>
      <w:r>
        <w:t>SQl</w:t>
      </w:r>
      <w:proofErr w:type="spellEnd"/>
      <w:r>
        <w:t xml:space="preserve"> Server data directory and attach database to instance.</w:t>
      </w:r>
      <w:r>
        <w:br/>
      </w:r>
      <w:r w:rsidRPr="00651046">
        <w:t>C:\Program Files\Microsoft SQL Server\MSSQL11.MSSQLSERVER\MSSQL\DATA</w:t>
      </w:r>
    </w:p>
    <w:p w:rsidR="00651046" w:rsidRDefault="00F17CB7" w:rsidP="00651046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config</w:t>
      </w:r>
      <w:proofErr w:type="spellEnd"/>
      <w:r>
        <w:t xml:space="preserve"> file connection string.</w:t>
      </w:r>
    </w:p>
    <w:p w:rsidR="00F17CB7" w:rsidRDefault="00F17CB7" w:rsidP="00F17CB7">
      <w:pPr>
        <w:pStyle w:val="ListParagraph"/>
        <w:numPr>
          <w:ilvl w:val="1"/>
          <w:numId w:val="2"/>
        </w:numPr>
      </w:pPr>
      <w:r w:rsidRPr="00F17CB7">
        <w:t>Sample End to End SOA App\</w:t>
      </w:r>
      <w:proofErr w:type="spellStart"/>
      <w:r w:rsidRPr="00F17CB7">
        <w:t>CarRental</w:t>
      </w:r>
      <w:proofErr w:type="spellEnd"/>
      <w:r w:rsidRPr="00F17CB7">
        <w:t>\</w:t>
      </w:r>
      <w:proofErr w:type="spellStart"/>
      <w:r w:rsidRPr="00F17CB7">
        <w:t>CarRental.ServiceHost.Console</w:t>
      </w:r>
      <w:proofErr w:type="spellEnd"/>
      <w:r w:rsidRPr="00F17CB7">
        <w:t>\</w:t>
      </w:r>
      <w:proofErr w:type="spellStart"/>
      <w:r w:rsidRPr="00F17CB7">
        <w:t>App.config</w:t>
      </w:r>
      <w:proofErr w:type="spellEnd"/>
    </w:p>
    <w:p w:rsidR="0041717C" w:rsidRDefault="0041717C" w:rsidP="0041717C">
      <w:pPr>
        <w:pStyle w:val="ListParagraph"/>
        <w:numPr>
          <w:ilvl w:val="1"/>
          <w:numId w:val="2"/>
        </w:numPr>
      </w:pPr>
      <w:r w:rsidRPr="0041717C">
        <w:t>Sample End to End SOA App\</w:t>
      </w:r>
      <w:proofErr w:type="spellStart"/>
      <w:r w:rsidRPr="0041717C">
        <w:t>CarRental</w:t>
      </w:r>
      <w:proofErr w:type="spellEnd"/>
      <w:r w:rsidRPr="0041717C">
        <w:t>\</w:t>
      </w:r>
      <w:proofErr w:type="spellStart"/>
      <w:r w:rsidRPr="0041717C">
        <w:t>CarRental.Web</w:t>
      </w:r>
      <w:proofErr w:type="spellEnd"/>
      <w:r w:rsidRPr="0041717C">
        <w:t>\</w:t>
      </w:r>
      <w:proofErr w:type="spellStart"/>
      <w:r w:rsidRPr="0041717C">
        <w:t>Web.config</w:t>
      </w:r>
      <w:proofErr w:type="spellEnd"/>
    </w:p>
    <w:p w:rsidR="0041717C" w:rsidRDefault="0041717C" w:rsidP="0041717C">
      <w:pPr>
        <w:pStyle w:val="ListParagraph"/>
        <w:numPr>
          <w:ilvl w:val="1"/>
          <w:numId w:val="2"/>
        </w:numPr>
      </w:pPr>
    </w:p>
    <w:p w:rsidR="00F17CB7" w:rsidRDefault="00F17CB7" w:rsidP="00F17CB7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NuGet</w:t>
      </w:r>
      <w:proofErr w:type="spellEnd"/>
      <w:r>
        <w:t xml:space="preserve"> package restore</w:t>
      </w:r>
    </w:p>
    <w:p w:rsidR="00F17CB7" w:rsidRDefault="00F17CB7" w:rsidP="00F17CB7">
      <w:pPr>
        <w:pStyle w:val="ListParagraph"/>
        <w:numPr>
          <w:ilvl w:val="0"/>
          <w:numId w:val="2"/>
        </w:numPr>
      </w:pPr>
      <w:r>
        <w:t xml:space="preserve"> </w:t>
      </w:r>
      <w:r w:rsidR="00A26BCA">
        <w:t>Set Solution for multiple startup projects:</w:t>
      </w:r>
    </w:p>
    <w:p w:rsidR="00A26BCA" w:rsidRDefault="00A26BCA" w:rsidP="00A26BCA">
      <w:pPr>
        <w:pStyle w:val="ListParagraph"/>
        <w:numPr>
          <w:ilvl w:val="1"/>
          <w:numId w:val="2"/>
        </w:numPr>
      </w:pPr>
      <w:proofErr w:type="spellStart"/>
      <w:r>
        <w:t>CarRental.Admin</w:t>
      </w:r>
      <w:proofErr w:type="spellEnd"/>
    </w:p>
    <w:p w:rsidR="00A26BCA" w:rsidRDefault="00A26BCA" w:rsidP="00A26BCA">
      <w:pPr>
        <w:pStyle w:val="ListParagraph"/>
        <w:numPr>
          <w:ilvl w:val="1"/>
          <w:numId w:val="2"/>
        </w:numPr>
      </w:pPr>
      <w:proofErr w:type="spellStart"/>
      <w:r>
        <w:t>CarRental.ServiceHost.Console</w:t>
      </w:r>
      <w:proofErr w:type="spellEnd"/>
    </w:p>
    <w:p w:rsidR="00A26BCA" w:rsidRDefault="00A26BCA" w:rsidP="00A26BCA">
      <w:pPr>
        <w:pStyle w:val="ListParagraph"/>
        <w:numPr>
          <w:ilvl w:val="1"/>
          <w:numId w:val="2"/>
        </w:numPr>
      </w:pPr>
      <w:proofErr w:type="spellStart"/>
      <w:r>
        <w:t>CarRental.Web</w:t>
      </w:r>
      <w:proofErr w:type="spellEnd"/>
    </w:p>
    <w:p w:rsidR="002C7D15" w:rsidRDefault="002C7D15" w:rsidP="00A26BCA">
      <w:pPr>
        <w:pStyle w:val="ListParagraph"/>
        <w:numPr>
          <w:ilvl w:val="0"/>
          <w:numId w:val="2"/>
        </w:numPr>
      </w:pPr>
      <w:r>
        <w:t>Project Run Issues:</w:t>
      </w:r>
      <w:r>
        <w:br/>
      </w:r>
      <w:r>
        <w:rPr>
          <w:noProof/>
        </w:rPr>
        <w:drawing>
          <wp:inline distT="0" distB="0" distL="0" distR="0" wp14:anchorId="0E5D972F" wp14:editId="361AC5E4">
            <wp:extent cx="52482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BF18B47" wp14:editId="07081578">
            <wp:extent cx="4667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02"/>
      </w:tblGrid>
      <w:tr w:rsidR="002C7D15" w:rsidTr="002C7D15">
        <w:tc>
          <w:tcPr>
            <w:tcW w:w="11222" w:type="dxa"/>
          </w:tcPr>
          <w:p w:rsidR="002C7D15" w:rsidRDefault="002C7D15" w:rsidP="002C7D15">
            <w:pPr>
              <w:pStyle w:val="ListParagraph"/>
            </w:pPr>
            <w:r>
              <w:br/>
            </w:r>
            <w:proofErr w:type="spellStart"/>
            <w:r>
              <w:t>System.Security.SecurityException</w:t>
            </w:r>
            <w:proofErr w:type="spellEnd"/>
            <w:r>
              <w:t xml:space="preserve"> was unhandled by user code</w:t>
            </w:r>
          </w:p>
          <w:p w:rsidR="002C7D15" w:rsidRDefault="002C7D15" w:rsidP="002C7D15">
            <w:pPr>
              <w:pStyle w:val="ListParagraph"/>
            </w:pPr>
            <w:r>
              <w:t xml:space="preserve">  </w:t>
            </w:r>
            <w:proofErr w:type="spellStart"/>
            <w:r>
              <w:t>HResult</w:t>
            </w:r>
            <w:proofErr w:type="spellEnd"/>
            <w:r>
              <w:t>=-2146233078</w:t>
            </w:r>
          </w:p>
          <w:p w:rsidR="002C7D15" w:rsidRDefault="002C7D15" w:rsidP="002C7D15">
            <w:pPr>
              <w:pStyle w:val="ListParagraph"/>
            </w:pPr>
            <w:r>
              <w:t xml:space="preserve">  Message=Request for principal permission failed.</w:t>
            </w:r>
          </w:p>
          <w:p w:rsidR="002C7D15" w:rsidRDefault="002C7D15" w:rsidP="002C7D15">
            <w:pPr>
              <w:pStyle w:val="ListParagraph"/>
            </w:pPr>
            <w:r>
              <w:t xml:space="preserve">  Source=</w:t>
            </w:r>
            <w:proofErr w:type="spellStart"/>
            <w:r>
              <w:t>mscorlib</w:t>
            </w:r>
            <w:proofErr w:type="spellEnd"/>
          </w:p>
          <w:p w:rsidR="002C7D15" w:rsidRDefault="002C7D15" w:rsidP="002C7D15">
            <w:pPr>
              <w:pStyle w:val="ListParagraph"/>
            </w:pPr>
            <w:r>
              <w:t xml:space="preserve">  </w:t>
            </w:r>
            <w:proofErr w:type="spellStart"/>
            <w:r>
              <w:t>GrantedSet</w:t>
            </w:r>
            <w:proofErr w:type="spellEnd"/>
            <w:r>
              <w:t>=""</w:t>
            </w:r>
          </w:p>
          <w:p w:rsidR="002C7D15" w:rsidRDefault="002C7D15" w:rsidP="002C7D15">
            <w:pPr>
              <w:pStyle w:val="ListParagraph"/>
            </w:pPr>
            <w:r>
              <w:t xml:space="preserve">  </w:t>
            </w:r>
            <w:proofErr w:type="spellStart"/>
            <w:r>
              <w:t>PermissionState</w:t>
            </w:r>
            <w:proofErr w:type="spellEnd"/>
            <w:r>
              <w:t>=&lt;</w:t>
            </w:r>
            <w:proofErr w:type="spellStart"/>
            <w:r>
              <w:t>IPermission</w:t>
            </w:r>
            <w:proofErr w:type="spellEnd"/>
            <w:r>
              <w:t xml:space="preserve"> class="</w:t>
            </w:r>
            <w:proofErr w:type="spellStart"/>
            <w:r>
              <w:t>System.Security.Permissions.PrincipalPermission</w:t>
            </w:r>
            <w:proofErr w:type="spellEnd"/>
            <w:r>
              <w:t xml:space="preserve">, </w:t>
            </w:r>
            <w:proofErr w:type="spellStart"/>
            <w:r>
              <w:t>mscorlib</w:t>
            </w:r>
            <w:proofErr w:type="spellEnd"/>
            <w:r>
              <w:t xml:space="preserve">, Version=4.0.0.0, Culture=neutral, </w:t>
            </w:r>
            <w:proofErr w:type="spellStart"/>
            <w:r>
              <w:t>PublicKeyToken</w:t>
            </w:r>
            <w:proofErr w:type="spellEnd"/>
            <w:r>
              <w:t>=b77a5c561934e089"</w:t>
            </w:r>
          </w:p>
          <w:p w:rsidR="002C7D15" w:rsidRDefault="002C7D15" w:rsidP="002C7D15">
            <w:pPr>
              <w:pStyle w:val="ListParagraph"/>
            </w:pPr>
            <w:r>
              <w:t>version="1"&gt;</w:t>
            </w:r>
          </w:p>
          <w:p w:rsidR="002C7D15" w:rsidRDefault="002C7D15" w:rsidP="002C7D15">
            <w:pPr>
              <w:pStyle w:val="ListParagraph"/>
            </w:pPr>
            <w:r>
              <w:lastRenderedPageBreak/>
              <w:t>&lt;Identity Authenticated="true"</w:t>
            </w:r>
          </w:p>
          <w:p w:rsidR="002C7D15" w:rsidRDefault="002C7D15" w:rsidP="002C7D15">
            <w:pPr>
              <w:pStyle w:val="ListParagraph"/>
            </w:pPr>
            <w:r>
              <w:t>ID="</w:t>
            </w:r>
            <w:proofErr w:type="spellStart"/>
            <w:r>
              <w:t>CarRentalUser</w:t>
            </w:r>
            <w:proofErr w:type="spellEnd"/>
            <w:r>
              <w:t>"/&gt;</w:t>
            </w:r>
          </w:p>
          <w:p w:rsidR="002C7D15" w:rsidRDefault="002C7D15" w:rsidP="002C7D15">
            <w:pPr>
              <w:pStyle w:val="ListParagraph"/>
            </w:pPr>
            <w:r>
              <w:t>&lt;Identity Authenticated="true"</w:t>
            </w:r>
          </w:p>
          <w:p w:rsidR="002C7D15" w:rsidRDefault="002C7D15" w:rsidP="002C7D15">
            <w:pPr>
              <w:pStyle w:val="ListParagraph"/>
            </w:pPr>
            <w:r>
              <w:t>Role="</w:t>
            </w:r>
            <w:proofErr w:type="spellStart"/>
            <w:r>
              <w:t>CarRentalAdmin</w:t>
            </w:r>
            <w:proofErr w:type="spellEnd"/>
            <w:r>
              <w:t>"/&gt;</w:t>
            </w:r>
          </w:p>
          <w:p w:rsidR="002C7D15" w:rsidRDefault="002C7D15" w:rsidP="002C7D15">
            <w:pPr>
              <w:pStyle w:val="ListParagraph"/>
            </w:pPr>
            <w:r>
              <w:t>&lt;/</w:t>
            </w:r>
            <w:proofErr w:type="spellStart"/>
            <w:r>
              <w:t>IPermission</w:t>
            </w:r>
            <w:proofErr w:type="spellEnd"/>
            <w:r>
              <w:t>&gt;</w:t>
            </w:r>
          </w:p>
          <w:p w:rsidR="002C7D15" w:rsidRDefault="002C7D15" w:rsidP="002C7D15">
            <w:pPr>
              <w:pStyle w:val="ListParagraph"/>
            </w:pPr>
          </w:p>
          <w:p w:rsidR="002C7D15" w:rsidRDefault="002C7D15" w:rsidP="002C7D15">
            <w:pPr>
              <w:pStyle w:val="ListParagraph"/>
            </w:pPr>
            <w:r>
              <w:t xml:space="preserve">  </w:t>
            </w:r>
            <w:proofErr w:type="spellStart"/>
            <w:r>
              <w:t>RefusedSet</w:t>
            </w:r>
            <w:proofErr w:type="spellEnd"/>
            <w:r>
              <w:t>=""</w:t>
            </w:r>
          </w:p>
          <w:p w:rsidR="002C7D15" w:rsidRDefault="002C7D15" w:rsidP="002C7D15">
            <w:pPr>
              <w:pStyle w:val="ListParagraph"/>
            </w:pPr>
            <w:r>
              <w:t xml:space="preserve">  </w:t>
            </w:r>
            <w:proofErr w:type="spellStart"/>
            <w:r>
              <w:t>Url</w:t>
            </w:r>
            <w:proofErr w:type="spellEnd"/>
            <w:r>
              <w:t>=""</w:t>
            </w:r>
          </w:p>
          <w:p w:rsidR="002C7D15" w:rsidRDefault="002C7D15" w:rsidP="002C7D15">
            <w:pPr>
              <w:pStyle w:val="ListParagraph"/>
            </w:pPr>
            <w:r>
              <w:t xml:space="preserve">  </w:t>
            </w:r>
            <w:proofErr w:type="spellStart"/>
            <w:r>
              <w:t>StackTrace</w:t>
            </w:r>
            <w:proofErr w:type="spellEnd"/>
            <w:r>
              <w:t>:</w:t>
            </w:r>
          </w:p>
          <w:p w:rsidR="002C7D15" w:rsidRDefault="002C7D15" w:rsidP="002C7D15">
            <w:pPr>
              <w:pStyle w:val="ListParagraph"/>
            </w:pPr>
            <w:r>
              <w:t xml:space="preserve">       at System.Security.Permissions.PrincipalPermission.ThrowSecurityException()</w:t>
            </w:r>
          </w:p>
          <w:p w:rsidR="002C7D15" w:rsidRDefault="002C7D15" w:rsidP="002C7D15">
            <w:pPr>
              <w:pStyle w:val="ListParagraph"/>
            </w:pPr>
            <w:r>
              <w:t xml:space="preserve">       at </w:t>
            </w:r>
            <w:proofErr w:type="spellStart"/>
            <w:r>
              <w:t>System.Security.Permissions.PrincipalPermission.Demand</w:t>
            </w:r>
            <w:proofErr w:type="spellEnd"/>
            <w:r>
              <w:t>()</w:t>
            </w:r>
          </w:p>
          <w:p w:rsidR="002C7D15" w:rsidRDefault="002C7D15" w:rsidP="002C7D15">
            <w:pPr>
              <w:pStyle w:val="ListParagraph"/>
            </w:pPr>
            <w:r>
              <w:t xml:space="preserve">       at </w:t>
            </w:r>
            <w:proofErr w:type="spellStart"/>
            <w:r>
              <w:t>System.Security.PermissionSet.DemandNonCAS</w:t>
            </w:r>
            <w:proofErr w:type="spellEnd"/>
            <w:r>
              <w:t>()</w:t>
            </w:r>
          </w:p>
          <w:p w:rsidR="002C7D15" w:rsidRDefault="002C7D15" w:rsidP="002C7D15">
            <w:pPr>
              <w:pStyle w:val="ListParagraph"/>
            </w:pPr>
            <w:r>
              <w:t xml:space="preserve">       at </w:t>
            </w:r>
            <w:proofErr w:type="spellStart"/>
            <w:r>
              <w:t>CarRental.Business.Managers.InventoryManager.GetAllCars</w:t>
            </w:r>
            <w:proofErr w:type="spellEnd"/>
            <w:r>
              <w:t>() in c:\Users\jweibel.IOWAHEART\Documents\GitHub\TrainingMaterial\Sample End to End SOA App\CarRental\CarRental.Business.Managers\Managers\InventoryManager.cs:line 103</w:t>
            </w:r>
          </w:p>
          <w:p w:rsidR="002C7D15" w:rsidRDefault="002C7D15" w:rsidP="002C7D15">
            <w:pPr>
              <w:pStyle w:val="ListParagraph"/>
            </w:pPr>
            <w:r>
              <w:t xml:space="preserve">       at </w:t>
            </w:r>
            <w:proofErr w:type="spellStart"/>
            <w:r>
              <w:t>SyncInvokeGetAllCars</w:t>
            </w:r>
            <w:proofErr w:type="spellEnd"/>
            <w:r>
              <w:t>(Object , Object[] , Object[] )</w:t>
            </w:r>
          </w:p>
          <w:p w:rsidR="002C7D15" w:rsidRDefault="002C7D15" w:rsidP="002C7D15">
            <w:pPr>
              <w:pStyle w:val="ListParagraph"/>
            </w:pPr>
            <w:r>
              <w:t xml:space="preserve">       at </w:t>
            </w:r>
            <w:proofErr w:type="spellStart"/>
            <w:r>
              <w:t>System.ServiceModel.Dispatcher.SyncMethodInvoker.Invoke</w:t>
            </w:r>
            <w:proofErr w:type="spellEnd"/>
            <w:r>
              <w:t>(Object instance, Object[] inputs, Object[]&amp; outputs)</w:t>
            </w:r>
          </w:p>
          <w:p w:rsidR="002C7D15" w:rsidRDefault="002C7D15" w:rsidP="002C7D15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InnerException</w:t>
            </w:r>
            <w:proofErr w:type="spellEnd"/>
            <w:r>
              <w:t>:</w:t>
            </w:r>
            <w:r>
              <w:br/>
            </w:r>
          </w:p>
        </w:tc>
      </w:tr>
    </w:tbl>
    <w:p w:rsidR="00A26BCA" w:rsidRDefault="00A26BCA" w:rsidP="00A26BCA">
      <w:pPr>
        <w:pStyle w:val="ListParagraph"/>
        <w:numPr>
          <w:ilvl w:val="0"/>
          <w:numId w:val="2"/>
        </w:numPr>
      </w:pPr>
    </w:p>
    <w:p w:rsidR="002C7D15" w:rsidRDefault="002C7D15" w:rsidP="00A26BCA">
      <w:pPr>
        <w:pStyle w:val="ListParagraph"/>
        <w:numPr>
          <w:ilvl w:val="0"/>
          <w:numId w:val="2"/>
        </w:numPr>
      </w:pPr>
    </w:p>
    <w:p w:rsidR="00F17CB7" w:rsidRDefault="00F17CB7" w:rsidP="00F17CB7"/>
    <w:p w:rsidR="00453AF8" w:rsidRPr="00651046" w:rsidRDefault="00453AF8" w:rsidP="00F17CB7"/>
    <w:sectPr w:rsidR="00453AF8" w:rsidRPr="00651046" w:rsidSect="00466FAA">
      <w:pgSz w:w="12240" w:h="20160" w:code="5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C3B80"/>
    <w:multiLevelType w:val="hybridMultilevel"/>
    <w:tmpl w:val="9EC2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4396C"/>
    <w:multiLevelType w:val="hybridMultilevel"/>
    <w:tmpl w:val="398A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46"/>
    <w:rsid w:val="00013E85"/>
    <w:rsid w:val="000D6CC5"/>
    <w:rsid w:val="00166EDA"/>
    <w:rsid w:val="002C7D15"/>
    <w:rsid w:val="0041717C"/>
    <w:rsid w:val="00453AF8"/>
    <w:rsid w:val="00466FAA"/>
    <w:rsid w:val="00651046"/>
    <w:rsid w:val="00845B04"/>
    <w:rsid w:val="00A26BCA"/>
    <w:rsid w:val="00D65D7C"/>
    <w:rsid w:val="00F1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6EE43-1E49-4FB4-B0A8-BBA83C9E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D7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D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DA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ED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DA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D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66ED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104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1046"/>
    <w:pPr>
      <w:ind w:left="720"/>
      <w:contextualSpacing/>
    </w:pPr>
  </w:style>
  <w:style w:type="table" w:styleId="TableGrid">
    <w:name w:val="Table Grid"/>
    <w:basedOn w:val="TableNormal"/>
    <w:uiPriority w:val="59"/>
    <w:rsid w:val="002C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Notes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Templates.dotx</Template>
  <TotalTime>29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Medical Center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Weibel (IHC - WDM)</dc:creator>
  <cp:lastModifiedBy>Jason Weibel</cp:lastModifiedBy>
  <cp:revision>6</cp:revision>
  <dcterms:created xsi:type="dcterms:W3CDTF">2014-06-25T12:17:00Z</dcterms:created>
  <dcterms:modified xsi:type="dcterms:W3CDTF">2014-06-25T13:34:00Z</dcterms:modified>
</cp:coreProperties>
</file>